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2662235"/>
        <w:docPartObj>
          <w:docPartGallery w:val="Cover Pages"/>
          <w:docPartUnique/>
        </w:docPartObj>
      </w:sdtPr>
      <w:sdtEndPr/>
      <w:sdtContent>
        <w:p w14:paraId="43AAEDB7" w14:textId="77777777" w:rsidR="00121F64" w:rsidRDefault="00121F64"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42CD7631" wp14:editId="5F3C03CD">
                <wp:simplePos x="0" y="0"/>
                <wp:positionH relativeFrom="column">
                  <wp:posOffset>-356235</wp:posOffset>
                </wp:positionH>
                <wp:positionV relativeFrom="paragraph">
                  <wp:posOffset>-156845</wp:posOffset>
                </wp:positionV>
                <wp:extent cx="2647950" cy="532765"/>
                <wp:effectExtent l="19050" t="0" r="0" b="0"/>
                <wp:wrapThrough wrapText="bothSides">
                  <wp:wrapPolygon edited="0">
                    <wp:start x="-155" y="0"/>
                    <wp:lineTo x="-155" y="20853"/>
                    <wp:lineTo x="21600" y="20853"/>
                    <wp:lineTo x="21600" y="0"/>
                    <wp:lineTo x="-155" y="0"/>
                  </wp:wrapPolygon>
                </wp:wrapThrough>
                <wp:docPr id="2" name="Imagen 1" descr="C:\Users\Regi\Pictures\Saved Pictures\ut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egi\Pictures\Saved Pictures\ut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95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0F6E62B2" w14:textId="77777777" w:rsidR="00917D0A" w:rsidRDefault="002F39BE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C6AACB0" wp14:editId="436F8DEA">
                    <wp:simplePos x="0" y="0"/>
                    <wp:positionH relativeFrom="margin">
                      <wp:posOffset>-410689</wp:posOffset>
                    </wp:positionH>
                    <wp:positionV relativeFrom="margin">
                      <wp:posOffset>601022</wp:posOffset>
                    </wp:positionV>
                    <wp:extent cx="5495925" cy="600075"/>
                    <wp:effectExtent l="0" t="0" r="3175" b="1270"/>
                    <wp:wrapNone/>
                    <wp:docPr id="18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95925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alias w:val="Organización"/>
                                  <w:id w:val="372663508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6EE47266" w14:textId="77777777" w:rsidR="00121F64" w:rsidRPr="00121F64" w:rsidRDefault="006E6594" w:rsidP="006E6594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808080" w:themeColor="text1" w:themeTint="7F"/>
                                        <w:sz w:val="28"/>
                                        <w:szCs w:val="28"/>
                                      </w:rPr>
                                    </w:pPr>
                                    <w:r w:rsidRPr="006E6594">
                                      <w:rPr>
                                        <w:b/>
                                        <w:bCs/>
                                        <w:color w:val="7F7F7F" w:themeColor="text1" w:themeTint="80"/>
                                        <w:sz w:val="32"/>
                                        <w:szCs w:val="32"/>
                                      </w:rPr>
                                      <w:t>Ing. en Diseño y Gestión de Software</w:t>
                                    </w:r>
                                  </w:p>
                                </w:sdtContent>
                              </w:sdt>
                              <w:p w14:paraId="4D05AD43" w14:textId="77777777" w:rsidR="00121F64" w:rsidRDefault="00121F6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6AACB0" id="Rectangle 14" o:spid="_x0000_s1026" style="position:absolute;margin-left:-32.35pt;margin-top:47.3pt;width:432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7F7F7F" w:themeColor="text1" w:themeTint="80"/>
                              <w:sz w:val="32"/>
                              <w:szCs w:val="32"/>
                            </w:rPr>
                            <w:alias w:val="Organización"/>
                            <w:id w:val="372663508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EE47266" w14:textId="77777777" w:rsidR="00121F64" w:rsidRPr="00121F64" w:rsidRDefault="006E6594" w:rsidP="006E659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08080" w:themeColor="text1" w:themeTint="7F"/>
                                  <w:sz w:val="28"/>
                                  <w:szCs w:val="28"/>
                                </w:rPr>
                              </w:pPr>
                              <w:r w:rsidRPr="006E6594">
                                <w:rPr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Ing. en Diseño y Gestión de Software</w:t>
                              </w:r>
                            </w:p>
                          </w:sdtContent>
                        </w:sdt>
                        <w:p w14:paraId="4D05AD43" w14:textId="77777777" w:rsidR="00121F64" w:rsidRDefault="00121F64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</w:sdtContent>
    </w:sdt>
    <w:p w14:paraId="18CCF8A5" w14:textId="77777777" w:rsidR="003D7A0C" w:rsidRDefault="000C07C0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429C5" wp14:editId="19E3234A">
                <wp:simplePos x="0" y="0"/>
                <wp:positionH relativeFrom="column">
                  <wp:posOffset>4422775</wp:posOffset>
                </wp:positionH>
                <wp:positionV relativeFrom="paragraph">
                  <wp:posOffset>8324215</wp:posOffset>
                </wp:positionV>
                <wp:extent cx="1569085" cy="309880"/>
                <wp:effectExtent l="0" t="2540" r="0" b="190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5CE51" w14:textId="00B31380" w:rsidR="00C47554" w:rsidRPr="00917D0A" w:rsidRDefault="008D1EA0" w:rsidP="00C47554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3</w:t>
                            </w:r>
                            <w:r w:rsidR="00C47554"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º Cuatrimestre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429C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348.25pt;margin-top:655.45pt;width:123.5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" filled="f" stroked="f">
                <v:textbox>
                  <w:txbxContent>
                    <w:p w14:paraId="16E5CE51" w14:textId="00B31380" w:rsidR="00C47554" w:rsidRPr="00917D0A" w:rsidRDefault="008D1EA0" w:rsidP="00C47554">
                      <w:pP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3</w:t>
                      </w:r>
                      <w:r w:rsidR="00C47554"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º Cuatrimestre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D949E" wp14:editId="1ECB36DC">
                <wp:simplePos x="0" y="0"/>
                <wp:positionH relativeFrom="column">
                  <wp:posOffset>-557530</wp:posOffset>
                </wp:positionH>
                <wp:positionV relativeFrom="paragraph">
                  <wp:posOffset>8296910</wp:posOffset>
                </wp:positionV>
                <wp:extent cx="2022475" cy="309880"/>
                <wp:effectExtent l="0" t="3810" r="0" b="635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9F801" w14:textId="5744AD24" w:rsidR="00917D0A" w:rsidRPr="00917D0A" w:rsidRDefault="008D1EA0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29 de junio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D949E" id="Text Box 21" o:spid="_x0000_s1028" type="#_x0000_t202" style="position:absolute;margin-left:-43.9pt;margin-top:653.3pt;width:159.25pt;height:2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" filled="f" stroked="f">
                <v:textbox>
                  <w:txbxContent>
                    <w:p w14:paraId="7769F801" w14:textId="5744AD24" w:rsidR="00917D0A" w:rsidRPr="00917D0A" w:rsidRDefault="008D1EA0">
                      <w:pP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29 de junio de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045801" wp14:editId="42B12682">
                <wp:simplePos x="0" y="0"/>
                <wp:positionH relativeFrom="margin">
                  <wp:posOffset>-1198880</wp:posOffset>
                </wp:positionH>
                <wp:positionV relativeFrom="margin">
                  <wp:posOffset>5662930</wp:posOffset>
                </wp:positionV>
                <wp:extent cx="7672070" cy="3217545"/>
                <wp:effectExtent l="14605" t="19050" r="19050" b="304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2070" cy="3217545"/>
                          <a:chOff x="-6" y="3399"/>
                          <a:chExt cx="12197" cy="4253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6" name="Freeform 5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3">
                                    <a:lumMod val="60000"/>
                                    <a:lumOff val="40000"/>
                                    <a:alpha val="50000"/>
                                  </a:schemeClr>
                                </a:gs>
                                <a:gs pos="50000">
                                  <a:schemeClr val="accent3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  <a:alpha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3">
                                    <a:lumMod val="60000"/>
                                    <a:lumOff val="40000"/>
                                    <a:alpha val="50000"/>
                                  </a:schemeClr>
                                </a:gs>
                                <a:gs pos="50000">
                                  <a:schemeClr val="accent3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  <a:alpha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chemeClr val="accent3">
                                    <a:lumMod val="60000"/>
                                    <a:lumOff val="40000"/>
                                    <a:alpha val="50000"/>
                                  </a:schemeClr>
                                </a:gs>
                                <a:gs pos="50000">
                                  <a:schemeClr val="accent3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  <a:alpha val="50000"/>
                                  </a:schemeClr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  <a:alpha val="7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  <a:alpha val="7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  <a:alpha val="7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  <a:alpha val="7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  <a:alpha val="70000"/>
                                </a:schemeClr>
                              </a:gs>
                              <a:gs pos="5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  <a:alpha val="7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3E83B" id="Group 3" o:spid="_x0000_s1026" style="position:absolute;margin-left:-94.4pt;margin-top:445.9pt;width:604.1pt;height:253.35pt;z-index:251668480;mso-position-horizontal-relative:margin;mso-position-vertical-relative:margin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">
                <v:group id="Group 4" o:spid="_x0000_s1027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8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" path="m,l17,2863,7132,2578r,-2378l,xe" fillcolor="#c2d69b [1942]" strokecolor="#9bbb59 [3206]" strokeweight="1pt">
                    <v:fill opacity=".5" color2="#9bbb59 [3206]" focus="50%" type="gradient"/>
                    <v:shadow on="t" color="#4e6128 [1606]" offset="1pt"/>
                    <v:path arrowok="t" o:connecttype="custom" o:connectlocs="0,0;17,2863;7132,2578;7132,200;0,0" o:connectangles="0,0,0,0,0"/>
                  </v:shape>
                  <v:shape id="Freeform 6" o:spid="_x0000_s1029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" path="m,569l,2930r3466,620l3466,,,569xe" fillcolor="#c2d69b [1942]" strokecolor="#9bbb59 [3206]" strokeweight="1pt">
                    <v:fill opacity=".5" color2="#9bbb59 [3206]" focus="50%" type="gradient"/>
                    <v:shadow on="t" color="#4e6128 [1606]" offset="1pt"/>
                    <v:path arrowok="t" o:connecttype="custom" o:connectlocs="0,569;0,2930;3466,3550;3466,0;0,569" o:connectangles="0,0,0,0,0"/>
                  </v:shape>
                  <v:shape id="Freeform 7" o:spid="_x0000_s1030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" path="m,l,3550,1591,2746r,-2009l,xe" fillcolor="#c2d69b [1942]" strokecolor="#c2d69b [1942]" strokeweight="1pt">
                    <v:fill opacity=".5" color2="#eaf1dd [662]" angle="135" focus="50%" type="gradient"/>
                    <v:shadow on="t" color="#4e6128 [1606]" opacity=".5" offset="1pt"/>
                    <v:path arrowok="t" o:connecttype="custom" o:connectlocs="0,0;0,3550;1591,2746;1591,737;0,0" o:connectangles="0,0,0,0,0"/>
                  </v:shape>
                </v:group>
                <v:shape id="Freeform 8" o:spid="_x0000_s1031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" path="m1,251l,2662r4120,251l4120,,1,251xe" fillcolor="#c2d69b [1942]" strokecolor="#9bbb59 [3206]" strokeweight="1pt">
                  <v:fill color2="#9bbb59 [3206]" focus="50%" type="gradient"/>
                  <v:shadow on="t" color="#4e6128 [1606]" offset="1pt"/>
                  <v:path arrowok="t" o:connecttype="custom" o:connectlocs="1,251;0,2662;4120,2913;4120,0;1,251" o:connectangles="0,0,0,0,0"/>
                </v:shape>
                <v:shape id="Freeform 9" o:spid="_x0000_s1032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" path="m,l,4236,3985,3349r,-2428l,xe" fillcolor="#c2d69b [1942]" strokecolor="#9bbb59 [3206]" strokeweight="1pt">
                  <v:fill color2="#9bbb59 [3206]" focus="50%" type="gradient"/>
                  <v:shadow on="t" color="#4e6128 [1606]" offset="1pt"/>
                  <v:path arrowok="t" o:connecttype="custom" o:connectlocs="0,0;0,4236;3985,3349;3985,921;0,0" o:connectangles="0,0,0,0,0"/>
                </v:shape>
                <v:shape id="Freeform 10" o:spid="_x0000_s103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" path="m4086,r-2,4253l,3198,,1072,4086,xe" fillcolor="#c2d69b [1942]" strokecolor="#9bbb59 [3206]" strokeweight="1pt">
                  <v:fill color2="#9bbb59 [3206]" focus="50%" type="gradient"/>
                  <v:shadow on="t" color="#4e6128 [1606]" offset="1pt"/>
                  <v:path arrowok="t" o:connecttype="custom" o:connectlocs="4086,0;4084,4253;0,3198;0,1072;4086,0" o:connectangles="0,0,0,0,0"/>
                </v:shape>
                <v:shape id="Freeform 11" o:spid="_x0000_s1034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" path="m,921l2060,r16,3851l,2981,,921xe" fillcolor="#c2d69b [1942]" strokecolor="#c2d69b [1942]" strokeweight="1pt">
                  <v:fill opacity="45875f" color2="#eaf1dd [662]" angle="135" focus="50%" type="gradient"/>
                  <v:shadow on="t" color="#4e6128 [1606]" opacity=".5" offset="1pt"/>
                  <v:path arrowok="t" o:connecttype="custom" o:connectlocs="0,921;2060,0;2076,3851;0,2981;0,921" o:connectangles="0,0,0,0,0"/>
                </v:shape>
                <v:shape id="Freeform 12" o:spid="_x0000_s1035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" path="m,l17,3835,6011,2629r,-1390l,xe" fillcolor="#c2d69b [1942]" strokecolor="#c2d69b [1942]" strokeweight="1pt">
                  <v:fill opacity="45875f" color2="#eaf1dd [662]" angle="135" focus="50%" type="gradient"/>
                  <v:shadow on="t" color="#4e6128 [1606]" opacity=".5" offset="1pt"/>
                  <v:path arrowok="t" o:connecttype="custom" o:connectlocs="0,0;17,3835;6011,2629;6011,1239;0,0" o:connectangles="0,0,0,0,0"/>
                </v:shape>
                <v:shape id="Freeform 13" o:spid="_x0000_s1036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" path="m,1038l,2411,4102,3432,4102,,,1038xe" fillcolor="#c2d69b [1942]" strokecolor="#c2d69b [1942]" strokeweight="1pt">
                  <v:fill opacity="45875f" color2="#eaf1dd [662]" angle="135" focus="50%" type="gradient"/>
                  <v:shadow on="t" color="#4e6128 [1606]" opacity=".5" offset="1pt"/>
                  <v:path arrowok="t" o:connecttype="custom" o:connectlocs="0,1038;0,2411;4102,3432;4102,0;0,1038" o:connectangles="0,0,0,0,0"/>
                </v:shape>
                <w10:wrap anchorx="margin" anchory="margin"/>
              </v:group>
            </w:pict>
          </mc:Fallback>
        </mc:AlternateContent>
      </w:r>
    </w:p>
    <w:p w14:paraId="0A6B8B57" w14:textId="77777777" w:rsidR="00C47554" w:rsidRPr="00C47554" w:rsidRDefault="00C47554" w:rsidP="00C47554"/>
    <w:p w14:paraId="5ACD4153" w14:textId="77777777" w:rsidR="00C47554" w:rsidRPr="00C47554" w:rsidRDefault="00C47554" w:rsidP="00C47554"/>
    <w:p w14:paraId="0F4FFA40" w14:textId="77777777" w:rsidR="00C47554" w:rsidRPr="00C47554" w:rsidRDefault="00115C1D" w:rsidP="00C4755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F24B7" wp14:editId="42D05201">
                <wp:simplePos x="0" y="0"/>
                <wp:positionH relativeFrom="margin">
                  <wp:posOffset>-212601</wp:posOffset>
                </wp:positionH>
                <wp:positionV relativeFrom="margin">
                  <wp:posOffset>1962158</wp:posOffset>
                </wp:positionV>
                <wp:extent cx="5273040" cy="2458192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040" cy="2458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F6228" w:themeColor="accent3" w:themeShade="80"/>
                                <w:sz w:val="68"/>
                                <w:szCs w:val="68"/>
                              </w:rPr>
                              <w:alias w:val="Título"/>
                              <w:id w:val="372663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D400B8" w14:textId="203B2349" w:rsidR="00121F64" w:rsidRPr="00B23046" w:rsidRDefault="00854D0B" w:rsidP="00121F64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4F6228" w:themeColor="accent3" w:themeShade="80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6228" w:themeColor="accent3" w:themeShade="80"/>
                                    <w:sz w:val="68"/>
                                    <w:szCs w:val="68"/>
                                  </w:rPr>
                                  <w:t>Parcial</w:t>
                                </w:r>
                                <w:r w:rsidR="008D1EA0">
                                  <w:rPr>
                                    <w:b/>
                                    <w:bCs/>
                                    <w:color w:val="4F6228" w:themeColor="accent3" w:themeShade="80"/>
                                    <w:sz w:val="68"/>
                                    <w:szCs w:val="68"/>
                                  </w:rPr>
                                  <w:t xml:space="preserve"> II</w:t>
                                </w:r>
                                <w:r w:rsidR="006E6594" w:rsidRPr="00B23046">
                                  <w:rPr>
                                    <w:b/>
                                    <w:bCs/>
                                    <w:color w:val="4F6228" w:themeColor="accent3" w:themeShade="80"/>
                                    <w:sz w:val="68"/>
                                    <w:szCs w:val="68"/>
                                  </w:rPr>
                                  <w:t>.</w:t>
                                </w:r>
                                <w:r w:rsidR="00C47554">
                                  <w:rPr>
                                    <w:b/>
                                    <w:bCs/>
                                    <w:color w:val="4F6228" w:themeColor="accent3" w:themeShade="80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="008D1EA0">
                                  <w:rPr>
                                    <w:b/>
                                    <w:bCs/>
                                    <w:color w:val="4F6228" w:themeColor="accent3" w:themeShade="80"/>
                                    <w:sz w:val="68"/>
                                    <w:szCs w:val="68"/>
                                  </w:rPr>
                                  <w:t>Maquetación con bootstrap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76923C" w:themeColor="accent3" w:themeShade="BF"/>
                                <w:sz w:val="44"/>
                                <w:szCs w:val="40"/>
                              </w:rPr>
                              <w:alias w:val="Subtítulo"/>
                              <w:id w:val="37266351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2C84BC" w14:textId="653D8A84" w:rsidR="00121F64" w:rsidRPr="00B23046" w:rsidRDefault="008D1EA0" w:rsidP="00121F64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color w:val="76923C" w:themeColor="accent3" w:themeShade="BF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6923C" w:themeColor="accent3" w:themeShade="BF"/>
                                    <w:sz w:val="44"/>
                                    <w:szCs w:val="40"/>
                                  </w:rPr>
                                  <w:t>Aplicaciones Web</w:t>
                                </w:r>
                              </w:p>
                            </w:sdtContent>
                          </w:sdt>
                          <w:p w14:paraId="2AECFDBC" w14:textId="78AF68AA" w:rsidR="00121F64" w:rsidRDefault="008D1EA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Regina Murguía Corona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24B7" id="Rectangle 16" o:spid="_x0000_s1029" style="position:absolute;margin-left:-16.75pt;margin-top:154.5pt;width:415.2pt;height:193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4F6228" w:themeColor="accent3" w:themeShade="80"/>
                          <w:sz w:val="68"/>
                          <w:szCs w:val="68"/>
                        </w:rPr>
                        <w:alias w:val="Título"/>
                        <w:id w:val="3726635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4D400B8" w14:textId="203B2349" w:rsidR="00121F64" w:rsidRPr="00B23046" w:rsidRDefault="00854D0B" w:rsidP="00121F64">
                          <w:pPr>
                            <w:spacing w:after="0" w:line="240" w:lineRule="auto"/>
                            <w:rPr>
                              <w:b/>
                              <w:bCs/>
                              <w:color w:val="4F6228" w:themeColor="accent3" w:themeShade="80"/>
                              <w:sz w:val="68"/>
                              <w:szCs w:val="68"/>
                            </w:rPr>
                          </w:pPr>
                          <w:r>
                            <w:rPr>
                              <w:b/>
                              <w:bCs/>
                              <w:color w:val="4F6228" w:themeColor="accent3" w:themeShade="80"/>
                              <w:sz w:val="68"/>
                              <w:szCs w:val="68"/>
                            </w:rPr>
                            <w:t>Parcial</w:t>
                          </w:r>
                          <w:r w:rsidR="008D1EA0">
                            <w:rPr>
                              <w:b/>
                              <w:bCs/>
                              <w:color w:val="4F6228" w:themeColor="accent3" w:themeShade="80"/>
                              <w:sz w:val="68"/>
                              <w:szCs w:val="68"/>
                            </w:rPr>
                            <w:t xml:space="preserve"> II</w:t>
                          </w:r>
                          <w:r w:rsidR="006E6594" w:rsidRPr="00B23046">
                            <w:rPr>
                              <w:b/>
                              <w:bCs/>
                              <w:color w:val="4F6228" w:themeColor="accent3" w:themeShade="80"/>
                              <w:sz w:val="68"/>
                              <w:szCs w:val="68"/>
                            </w:rPr>
                            <w:t>.</w:t>
                          </w:r>
                          <w:r w:rsidR="00C47554">
                            <w:rPr>
                              <w:b/>
                              <w:bCs/>
                              <w:color w:val="4F6228" w:themeColor="accent3" w:themeShade="80"/>
                              <w:sz w:val="68"/>
                              <w:szCs w:val="68"/>
                            </w:rPr>
                            <w:t xml:space="preserve"> </w:t>
                          </w:r>
                          <w:r w:rsidR="008D1EA0">
                            <w:rPr>
                              <w:b/>
                              <w:bCs/>
                              <w:color w:val="4F6228" w:themeColor="accent3" w:themeShade="80"/>
                              <w:sz w:val="68"/>
                              <w:szCs w:val="68"/>
                            </w:rPr>
                            <w:t xml:space="preserve">Maquetación con </w:t>
                          </w:r>
                          <w:proofErr w:type="spellStart"/>
                          <w:r w:rsidR="008D1EA0">
                            <w:rPr>
                              <w:b/>
                              <w:bCs/>
                              <w:color w:val="4F6228" w:themeColor="accent3" w:themeShade="80"/>
                              <w:sz w:val="68"/>
                              <w:szCs w:val="68"/>
                            </w:rPr>
                            <w:t>bootstrap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76923C" w:themeColor="accent3" w:themeShade="BF"/>
                          <w:sz w:val="44"/>
                          <w:szCs w:val="40"/>
                        </w:rPr>
                        <w:alias w:val="Subtítulo"/>
                        <w:id w:val="372663510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342C84BC" w14:textId="653D8A84" w:rsidR="00121F64" w:rsidRPr="00B23046" w:rsidRDefault="008D1EA0" w:rsidP="00121F64">
                          <w:pPr>
                            <w:spacing w:line="240" w:lineRule="auto"/>
                            <w:rPr>
                              <w:b/>
                              <w:bCs/>
                              <w:color w:val="76923C" w:themeColor="accent3" w:themeShade="BF"/>
                              <w:sz w:val="44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76923C" w:themeColor="accent3" w:themeShade="BF"/>
                              <w:sz w:val="44"/>
                              <w:szCs w:val="40"/>
                            </w:rPr>
                            <w:t>Aplicaciones Web</w:t>
                          </w:r>
                        </w:p>
                      </w:sdtContent>
                    </w:sdt>
                    <w:p w14:paraId="2AECFDBC" w14:textId="78AF68AA" w:rsidR="00121F64" w:rsidRDefault="008D1EA0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Regina Murguía Corona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A402EB6" w14:textId="77777777" w:rsidR="00C47554" w:rsidRPr="00C47554" w:rsidRDefault="00C47554" w:rsidP="00C47554"/>
    <w:p w14:paraId="5B4CBE34" w14:textId="77777777" w:rsidR="00C47554" w:rsidRPr="00C47554" w:rsidRDefault="00C47554" w:rsidP="00C47554"/>
    <w:p w14:paraId="2A29B2AC" w14:textId="77777777" w:rsidR="00C47554" w:rsidRPr="00C47554" w:rsidRDefault="00C47554" w:rsidP="00C47554"/>
    <w:p w14:paraId="1CB84BE6" w14:textId="77777777" w:rsidR="00C47554" w:rsidRPr="00C47554" w:rsidRDefault="00C47554" w:rsidP="00C47554"/>
    <w:p w14:paraId="6544811B" w14:textId="77777777" w:rsidR="00C47554" w:rsidRPr="00C47554" w:rsidRDefault="00C47554" w:rsidP="00C47554"/>
    <w:p w14:paraId="1019DEC0" w14:textId="77777777" w:rsidR="00C47554" w:rsidRPr="00C47554" w:rsidRDefault="00C47554" w:rsidP="00C47554"/>
    <w:p w14:paraId="4B831B7B" w14:textId="77777777" w:rsidR="00C47554" w:rsidRPr="00C47554" w:rsidRDefault="00115C1D" w:rsidP="00C4755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6BBD1" wp14:editId="04CDF3DE">
                <wp:simplePos x="0" y="0"/>
                <wp:positionH relativeFrom="margin">
                  <wp:align>right</wp:align>
                </wp:positionH>
                <wp:positionV relativeFrom="paragraph">
                  <wp:posOffset>47610</wp:posOffset>
                </wp:positionV>
                <wp:extent cx="2756535" cy="411480"/>
                <wp:effectExtent l="0" t="0" r="0" b="762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1A41A" w14:textId="72ABF9D7" w:rsidR="00B23046" w:rsidRPr="00B23046" w:rsidRDefault="00854D0B" w:rsidP="00854D0B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Mt</w:t>
                            </w:r>
                            <w:r w:rsidR="008D1EA0"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ra</w:t>
                            </w:r>
                            <w:r w:rsidR="00115C1D"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.</w:t>
                            </w:r>
                            <w:r w:rsidR="008D1EA0"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Ruth Martínez Betsaida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6BBD1" id="Text Box 19" o:spid="_x0000_s1030" type="#_x0000_t202" style="position:absolute;margin-left:165.85pt;margin-top:3.75pt;width:217.05pt;height:32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" filled="f" stroked="f">
                <v:textbox>
                  <w:txbxContent>
                    <w:p w14:paraId="7AE1A41A" w14:textId="72ABF9D7" w:rsidR="00B23046" w:rsidRPr="00B23046" w:rsidRDefault="00854D0B" w:rsidP="00854D0B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Mt</w:t>
                      </w:r>
                      <w:r w:rsidR="008D1EA0"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ra</w:t>
                      </w:r>
                      <w:r w:rsidR="00115C1D"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.</w:t>
                      </w:r>
                      <w:r w:rsidR="008D1EA0">
                        <w:rPr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Ruth Martínez Betsaida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20C34" w14:textId="77777777" w:rsidR="00C47554" w:rsidRPr="00C47554" w:rsidRDefault="00C47554" w:rsidP="00C47554"/>
    <w:p w14:paraId="525B34E1" w14:textId="77777777" w:rsidR="00C47554" w:rsidRPr="00C47554" w:rsidRDefault="00C47554" w:rsidP="00C47554"/>
    <w:p w14:paraId="10087DAC" w14:textId="77777777" w:rsidR="00C47554" w:rsidRPr="00C47554" w:rsidRDefault="00C47554" w:rsidP="00C47554"/>
    <w:p w14:paraId="30C9F279" w14:textId="77777777" w:rsidR="00C47554" w:rsidRPr="00C47554" w:rsidRDefault="00C47554" w:rsidP="00C47554"/>
    <w:p w14:paraId="4E67CE45" w14:textId="77777777" w:rsidR="00C47554" w:rsidRPr="00C47554" w:rsidRDefault="00C47554" w:rsidP="00C47554"/>
    <w:p w14:paraId="7F60FD63" w14:textId="77777777" w:rsidR="00C47554" w:rsidRPr="00C47554" w:rsidRDefault="00C47554" w:rsidP="00C47554"/>
    <w:p w14:paraId="46E5B461" w14:textId="77777777" w:rsidR="00C47554" w:rsidRPr="00C47554" w:rsidRDefault="00C47554" w:rsidP="00C47554"/>
    <w:p w14:paraId="7545B8FD" w14:textId="77777777" w:rsidR="00C47554" w:rsidRPr="00C47554" w:rsidRDefault="00C47554" w:rsidP="00C47554"/>
    <w:p w14:paraId="0ED6B441" w14:textId="77777777" w:rsidR="00C47554" w:rsidRPr="00C47554" w:rsidRDefault="00C47554" w:rsidP="00C47554"/>
    <w:p w14:paraId="5DCDDC48" w14:textId="77777777" w:rsidR="00C47554" w:rsidRPr="00C47554" w:rsidRDefault="00C47554" w:rsidP="00C47554"/>
    <w:p w14:paraId="3D88989D" w14:textId="77777777" w:rsidR="00C47554" w:rsidRPr="00C47554" w:rsidRDefault="00C47554" w:rsidP="00C47554"/>
    <w:p w14:paraId="3C538C70" w14:textId="77777777" w:rsidR="00C47554" w:rsidRPr="00C47554" w:rsidRDefault="00C47554" w:rsidP="00C47554"/>
    <w:p w14:paraId="6C3F7083" w14:textId="77777777" w:rsidR="00C47554" w:rsidRPr="00C47554" w:rsidRDefault="00C47554" w:rsidP="00C47554"/>
    <w:p w14:paraId="30623664" w14:textId="3C76DAC4" w:rsidR="00B85AFD" w:rsidRDefault="00C47554" w:rsidP="008D1EA0">
      <w:pPr>
        <w:tabs>
          <w:tab w:val="left" w:pos="5610"/>
        </w:tabs>
      </w:pPr>
      <w:r>
        <w:tab/>
      </w:r>
    </w:p>
    <w:p w14:paraId="36B36BDE" w14:textId="0F68A6AC" w:rsidR="008D1EA0" w:rsidRDefault="008D1EA0" w:rsidP="00F40DD1">
      <w:pPr>
        <w:tabs>
          <w:tab w:val="left" w:pos="5610"/>
        </w:tabs>
        <w:jc w:val="both"/>
        <w:rPr>
          <w:sz w:val="24"/>
          <w:szCs w:val="24"/>
        </w:rPr>
      </w:pPr>
      <w:r w:rsidRPr="00F40DD1">
        <w:rPr>
          <w:sz w:val="24"/>
          <w:szCs w:val="24"/>
        </w:rPr>
        <w:lastRenderedPageBreak/>
        <w:t xml:space="preserve">En esta actividad </w:t>
      </w:r>
      <w:r w:rsidR="00F40DD1" w:rsidRPr="00F40DD1">
        <w:rPr>
          <w:sz w:val="24"/>
          <w:szCs w:val="24"/>
        </w:rPr>
        <w:t xml:space="preserve">se empleará el framework de saas para modificar el mapa de color y los estilos predeterminados de Bootstrap en un maquetado. Para ello, se </w:t>
      </w:r>
      <w:r w:rsidR="00F40DD1">
        <w:rPr>
          <w:sz w:val="24"/>
          <w:szCs w:val="24"/>
        </w:rPr>
        <w:t>usarán</w:t>
      </w:r>
      <w:r w:rsidR="00F40DD1" w:rsidRPr="00F40DD1">
        <w:rPr>
          <w:sz w:val="24"/>
          <w:szCs w:val="24"/>
        </w:rPr>
        <w:t xml:space="preserve"> módulos de node.js, </w:t>
      </w:r>
      <w:r w:rsidR="00F40DD1">
        <w:rPr>
          <w:sz w:val="24"/>
          <w:szCs w:val="24"/>
        </w:rPr>
        <w:t>se importará</w:t>
      </w:r>
      <w:r w:rsidR="00F40DD1" w:rsidRPr="00F40DD1">
        <w:rPr>
          <w:sz w:val="24"/>
          <w:szCs w:val="24"/>
        </w:rPr>
        <w:t xml:space="preserve"> una serie de paquetes de Bootstrap y </w:t>
      </w:r>
      <w:r w:rsidR="00F40DD1">
        <w:rPr>
          <w:sz w:val="24"/>
          <w:szCs w:val="24"/>
        </w:rPr>
        <w:t>se descargará</w:t>
      </w:r>
      <w:r w:rsidR="00F40DD1" w:rsidRPr="00F40DD1">
        <w:rPr>
          <w:sz w:val="24"/>
          <w:szCs w:val="24"/>
        </w:rPr>
        <w:t xml:space="preserve"> </w:t>
      </w:r>
      <w:r w:rsidR="00F40DD1">
        <w:rPr>
          <w:sz w:val="24"/>
          <w:szCs w:val="24"/>
        </w:rPr>
        <w:t xml:space="preserve">la </w:t>
      </w:r>
      <w:r w:rsidR="00F40DD1" w:rsidRPr="00F40DD1">
        <w:rPr>
          <w:sz w:val="24"/>
          <w:szCs w:val="24"/>
        </w:rPr>
        <w:t xml:space="preserve">extensión Saas Compiler para compilar los cambios en la hoja de estilos .scss. Además, se incluirán tipografías importadas desde Google Font para </w:t>
      </w:r>
      <w:r w:rsidR="00F40DD1">
        <w:rPr>
          <w:sz w:val="24"/>
          <w:szCs w:val="24"/>
        </w:rPr>
        <w:t xml:space="preserve">terminar de </w:t>
      </w:r>
      <w:r w:rsidR="00F40DD1" w:rsidRPr="00F40DD1">
        <w:rPr>
          <w:sz w:val="24"/>
          <w:szCs w:val="24"/>
        </w:rPr>
        <w:t>personalizar el maquetado.</w:t>
      </w:r>
    </w:p>
    <w:p w14:paraId="3CCED7FF" w14:textId="4F97B868" w:rsidR="00A0393D" w:rsidRDefault="00A0393D" w:rsidP="00F40DD1">
      <w:pPr>
        <w:tabs>
          <w:tab w:val="left" w:pos="5610"/>
        </w:tabs>
        <w:jc w:val="both"/>
        <w:rPr>
          <w:sz w:val="32"/>
          <w:szCs w:val="32"/>
        </w:rPr>
      </w:pPr>
      <w:r w:rsidRPr="00A0393D">
        <w:rPr>
          <w:sz w:val="32"/>
          <w:szCs w:val="32"/>
        </w:rPr>
        <w:t>Preparar el entorno de trabajo</w:t>
      </w:r>
    </w:p>
    <w:p w14:paraId="0A8A4D18" w14:textId="1B3DA88E" w:rsidR="00A0393D" w:rsidRDefault="00A0393D" w:rsidP="00A0393D">
      <w:pPr>
        <w:pStyle w:val="Prrafodelista"/>
        <w:numPr>
          <w:ilvl w:val="0"/>
          <w:numId w:val="2"/>
        </w:num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 inicializa el manejador de paquetes con el comando npm init -y</w:t>
      </w:r>
    </w:p>
    <w:p w14:paraId="277803F6" w14:textId="34FFD65B" w:rsidR="00A0393D" w:rsidRDefault="00A0393D" w:rsidP="00A0393D">
      <w:pPr>
        <w:pStyle w:val="Prrafodelista"/>
        <w:numPr>
          <w:ilvl w:val="0"/>
          <w:numId w:val="2"/>
        </w:num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 instala Bootstrap con sus módulos de node en el espacio de trabajo</w:t>
      </w:r>
    </w:p>
    <w:p w14:paraId="55CF216C" w14:textId="27D8323E" w:rsidR="00A0393D" w:rsidRDefault="00A0393D" w:rsidP="00A0393D">
      <w:pPr>
        <w:pStyle w:val="Prrafodelista"/>
        <w:numPr>
          <w:ilvl w:val="0"/>
          <w:numId w:val="2"/>
        </w:num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 crea un archivo de saas en el entorno de trabajo</w:t>
      </w:r>
    </w:p>
    <w:p w14:paraId="2C162F58" w14:textId="7874EE82" w:rsidR="00A0393D" w:rsidRDefault="00A0393D" w:rsidP="00A0393D">
      <w:pPr>
        <w:pStyle w:val="Prrafodelista"/>
        <w:numPr>
          <w:ilvl w:val="0"/>
          <w:numId w:val="2"/>
        </w:num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 importan los módulos desde el archivo de saas</w:t>
      </w:r>
    </w:p>
    <w:p w14:paraId="38EEEF7B" w14:textId="62228F9C" w:rsidR="00881439" w:rsidRPr="00A0393D" w:rsidRDefault="00881439" w:rsidP="00A0393D">
      <w:pPr>
        <w:pStyle w:val="Prrafodelista"/>
        <w:numPr>
          <w:ilvl w:val="0"/>
          <w:numId w:val="2"/>
        </w:num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 compila el archivo desde la terminal para generar las dependencias</w:t>
      </w:r>
    </w:p>
    <w:p w14:paraId="2E47305E" w14:textId="51E43C60" w:rsidR="00F40DD1" w:rsidRDefault="00A0393D" w:rsidP="00F40DD1">
      <w:pPr>
        <w:tabs>
          <w:tab w:val="left" w:pos="5610"/>
        </w:tabs>
        <w:jc w:val="both"/>
        <w:rPr>
          <w:sz w:val="24"/>
          <w:szCs w:val="24"/>
        </w:rPr>
      </w:pPr>
      <w:r w:rsidRPr="00A0393D">
        <w:rPr>
          <w:sz w:val="24"/>
          <w:szCs w:val="24"/>
        </w:rPr>
        <w:drawing>
          <wp:inline distT="0" distB="0" distL="0" distR="0" wp14:anchorId="778E92CE" wp14:editId="5DCE6421">
            <wp:extent cx="5400040" cy="2418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086A" w14:textId="77777777" w:rsidR="00A0393D" w:rsidRDefault="00A0393D" w:rsidP="00F40DD1">
      <w:pPr>
        <w:tabs>
          <w:tab w:val="left" w:pos="5610"/>
        </w:tabs>
        <w:jc w:val="both"/>
        <w:rPr>
          <w:sz w:val="24"/>
          <w:szCs w:val="24"/>
        </w:rPr>
      </w:pPr>
    </w:p>
    <w:p w14:paraId="2315E328" w14:textId="4802F7DE" w:rsidR="00F40DD1" w:rsidRDefault="00881439" w:rsidP="00F40DD1">
      <w:pPr>
        <w:tabs>
          <w:tab w:val="left" w:pos="5610"/>
        </w:tabs>
        <w:jc w:val="both"/>
        <w:rPr>
          <w:sz w:val="24"/>
          <w:szCs w:val="24"/>
          <w:u w:val="single"/>
        </w:rPr>
      </w:pPr>
      <w:r w:rsidRPr="00881439">
        <w:rPr>
          <w:sz w:val="24"/>
          <w:szCs w:val="24"/>
        </w:rPr>
        <w:drawing>
          <wp:inline distT="0" distB="0" distL="0" distR="0" wp14:anchorId="5C8902A2" wp14:editId="0F36E52F">
            <wp:extent cx="2095792" cy="284837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070" w14:textId="1B7EFF99" w:rsidR="00881439" w:rsidRPr="00881439" w:rsidRDefault="00881439" w:rsidP="00F40DD1">
      <w:p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enlaza la hoja de estilos “custom” donde se importaron las variables de Bootstrap al HTML junto con las fuentes tipográficas de Google Fonts</w:t>
      </w:r>
    </w:p>
    <w:p w14:paraId="34EBD78A" w14:textId="72204421" w:rsidR="00881439" w:rsidRDefault="00881439" w:rsidP="00F40DD1">
      <w:pPr>
        <w:tabs>
          <w:tab w:val="left" w:pos="5610"/>
        </w:tabs>
        <w:jc w:val="both"/>
        <w:rPr>
          <w:sz w:val="24"/>
          <w:szCs w:val="24"/>
          <w:u w:val="single"/>
        </w:rPr>
      </w:pPr>
      <w:r w:rsidRPr="00881439">
        <w:rPr>
          <w:sz w:val="24"/>
          <w:szCs w:val="24"/>
        </w:rPr>
        <w:drawing>
          <wp:inline distT="0" distB="0" distL="0" distR="0" wp14:anchorId="72D21BF2" wp14:editId="1CD60ED7">
            <wp:extent cx="5400040" cy="121539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A4FE" w14:textId="141A8E01" w:rsidR="00881439" w:rsidRDefault="00881439" w:rsidP="00F40DD1">
      <w:pPr>
        <w:tabs>
          <w:tab w:val="left" w:pos="5610"/>
        </w:tabs>
        <w:jc w:val="both"/>
        <w:rPr>
          <w:sz w:val="24"/>
          <w:szCs w:val="24"/>
          <w:u w:val="single"/>
        </w:rPr>
      </w:pPr>
    </w:p>
    <w:p w14:paraId="59C6753C" w14:textId="571E573E" w:rsidR="00881439" w:rsidRDefault="00881439" w:rsidP="00F40DD1">
      <w:p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>En la hoja de saas desde donde se importaron a custom dichas variables, añade la variable que contendrá los estilos de la fuente importada desde el HTML.</w:t>
      </w:r>
    </w:p>
    <w:p w14:paraId="2B8435E6" w14:textId="4205BF70" w:rsidR="00881439" w:rsidRDefault="00881439" w:rsidP="00F40DD1">
      <w:pPr>
        <w:tabs>
          <w:tab w:val="left" w:pos="5610"/>
        </w:tabs>
        <w:jc w:val="both"/>
        <w:rPr>
          <w:sz w:val="24"/>
          <w:szCs w:val="24"/>
        </w:rPr>
      </w:pPr>
      <w:r w:rsidRPr="00881439">
        <w:rPr>
          <w:sz w:val="24"/>
          <w:szCs w:val="24"/>
        </w:rPr>
        <w:drawing>
          <wp:inline distT="0" distB="0" distL="0" distR="0" wp14:anchorId="2ED8C8A1" wp14:editId="562A2606">
            <wp:extent cx="5400040" cy="10496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453" w14:textId="086260AA" w:rsidR="00881439" w:rsidRDefault="00881439" w:rsidP="00F40DD1">
      <w:pPr>
        <w:tabs>
          <w:tab w:val="left" w:pos="5610"/>
        </w:tabs>
        <w:jc w:val="both"/>
        <w:rPr>
          <w:sz w:val="24"/>
          <w:szCs w:val="24"/>
        </w:rPr>
      </w:pPr>
    </w:p>
    <w:p w14:paraId="412312C7" w14:textId="1D60EDA7" w:rsidR="00881439" w:rsidRDefault="00881439" w:rsidP="00F40DD1">
      <w:p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 los valores de las variables presentes en el archivo custom.css </w:t>
      </w:r>
      <w:r w:rsidR="003851A4">
        <w:rPr>
          <w:sz w:val="24"/>
          <w:szCs w:val="24"/>
        </w:rPr>
        <w:t>desde</w:t>
      </w:r>
      <w:r>
        <w:rPr>
          <w:sz w:val="24"/>
          <w:szCs w:val="24"/>
        </w:rPr>
        <w:t xml:space="preserve"> la hoja de estilos saas</w:t>
      </w:r>
      <w:r w:rsidR="003851A4">
        <w:rPr>
          <w:sz w:val="24"/>
          <w:szCs w:val="24"/>
        </w:rPr>
        <w:t xml:space="preserve"> para cambiar el mapa de colores, de las medidas de las etiquetas de tamaño predeterminadas de Bootstrap, etc.</w:t>
      </w:r>
    </w:p>
    <w:p w14:paraId="2A89E2CE" w14:textId="2E44186A" w:rsidR="003851A4" w:rsidRDefault="003851A4" w:rsidP="00F40DD1">
      <w:pPr>
        <w:tabs>
          <w:tab w:val="left" w:pos="5610"/>
        </w:tabs>
        <w:jc w:val="both"/>
        <w:rPr>
          <w:sz w:val="24"/>
          <w:szCs w:val="24"/>
        </w:rPr>
      </w:pPr>
      <w:r w:rsidRPr="003851A4">
        <w:rPr>
          <w:sz w:val="24"/>
          <w:szCs w:val="24"/>
        </w:rPr>
        <w:drawing>
          <wp:inline distT="0" distB="0" distL="0" distR="0" wp14:anchorId="172108C2" wp14:editId="6EFCEDFF">
            <wp:extent cx="3534770" cy="3694383"/>
            <wp:effectExtent l="0" t="0" r="889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673" cy="369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4BAD" w14:textId="30D10AD0" w:rsidR="00CF2C23" w:rsidRDefault="00CF2C23" w:rsidP="00F40DD1">
      <w:pPr>
        <w:tabs>
          <w:tab w:val="left" w:pos="561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archivo package.json se modifica la línea que estaba por defecto por un “build” que indica que se </w:t>
      </w:r>
      <w:r w:rsidR="009C2631">
        <w:rPr>
          <w:sz w:val="24"/>
          <w:szCs w:val="24"/>
        </w:rPr>
        <w:t>eliminarán las líneas de Bootstrap que no se estén usando y se reemplazará el archivo CSS que estaba enlazado por el archivo reducido al que llamé “purged”.</w:t>
      </w:r>
    </w:p>
    <w:p w14:paraId="117E32EC" w14:textId="0C914741" w:rsidR="00881439" w:rsidRPr="00881439" w:rsidRDefault="00CF2C23" w:rsidP="00F40DD1">
      <w:pPr>
        <w:tabs>
          <w:tab w:val="left" w:pos="5610"/>
        </w:tabs>
        <w:jc w:val="both"/>
        <w:rPr>
          <w:sz w:val="24"/>
          <w:szCs w:val="24"/>
        </w:rPr>
      </w:pPr>
      <w:r w:rsidRPr="00CF2C23">
        <w:rPr>
          <w:sz w:val="24"/>
          <w:szCs w:val="24"/>
        </w:rPr>
        <w:drawing>
          <wp:inline distT="0" distB="0" distL="0" distR="0" wp14:anchorId="49C60C40" wp14:editId="44F07F98">
            <wp:extent cx="5400040" cy="22745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39" w:rsidRPr="00881439" w:rsidSect="00121F64">
      <w:pgSz w:w="11906" w:h="16838"/>
      <w:pgMar w:top="1417" w:right="1701" w:bottom="1417" w:left="1701" w:header="708" w:footer="708" w:gutter="0"/>
      <w:pgBorders w:display="firstPage" w:offsetFrom="page">
        <w:top w:val="triple" w:sz="4" w:space="24" w:color="9BBB59" w:themeColor="accent3"/>
        <w:left w:val="triple" w:sz="4" w:space="24" w:color="9BBB59" w:themeColor="accent3"/>
        <w:bottom w:val="triple" w:sz="4" w:space="24" w:color="9BBB59" w:themeColor="accent3"/>
        <w:right w:val="triple" w:sz="4" w:space="24" w:color="9BBB59" w:themeColor="accent3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8CD8" w14:textId="77777777" w:rsidR="001047F5" w:rsidRDefault="001047F5" w:rsidP="00121F64">
      <w:pPr>
        <w:spacing w:after="0" w:line="240" w:lineRule="auto"/>
      </w:pPr>
      <w:r>
        <w:separator/>
      </w:r>
    </w:p>
  </w:endnote>
  <w:endnote w:type="continuationSeparator" w:id="0">
    <w:p w14:paraId="24599A78" w14:textId="77777777" w:rsidR="001047F5" w:rsidRDefault="001047F5" w:rsidP="0012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1822" w14:textId="77777777" w:rsidR="001047F5" w:rsidRDefault="001047F5" w:rsidP="00121F64">
      <w:pPr>
        <w:spacing w:after="0" w:line="240" w:lineRule="auto"/>
      </w:pPr>
      <w:r>
        <w:separator/>
      </w:r>
    </w:p>
  </w:footnote>
  <w:footnote w:type="continuationSeparator" w:id="0">
    <w:p w14:paraId="515B0776" w14:textId="77777777" w:rsidR="001047F5" w:rsidRDefault="001047F5" w:rsidP="00121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27BF1"/>
    <w:multiLevelType w:val="hybridMultilevel"/>
    <w:tmpl w:val="77C43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32C0B"/>
    <w:multiLevelType w:val="hybridMultilevel"/>
    <w:tmpl w:val="3D0672EC"/>
    <w:lvl w:ilvl="0" w:tplc="44C23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A0"/>
    <w:rsid w:val="00074CBC"/>
    <w:rsid w:val="000C07C0"/>
    <w:rsid w:val="001047F5"/>
    <w:rsid w:val="00115C1D"/>
    <w:rsid w:val="00121F64"/>
    <w:rsid w:val="001E3036"/>
    <w:rsid w:val="002163B1"/>
    <w:rsid w:val="002F39BE"/>
    <w:rsid w:val="003851A4"/>
    <w:rsid w:val="003B52B6"/>
    <w:rsid w:val="003D7A0C"/>
    <w:rsid w:val="003F3587"/>
    <w:rsid w:val="006E6594"/>
    <w:rsid w:val="00715489"/>
    <w:rsid w:val="00785CFA"/>
    <w:rsid w:val="00854D0B"/>
    <w:rsid w:val="00876098"/>
    <w:rsid w:val="00881439"/>
    <w:rsid w:val="008D1EA0"/>
    <w:rsid w:val="008F13F1"/>
    <w:rsid w:val="00917D0A"/>
    <w:rsid w:val="009C2631"/>
    <w:rsid w:val="00A0393D"/>
    <w:rsid w:val="00A42D86"/>
    <w:rsid w:val="00A66A19"/>
    <w:rsid w:val="00B23046"/>
    <w:rsid w:val="00B733DA"/>
    <w:rsid w:val="00B85AFD"/>
    <w:rsid w:val="00C42164"/>
    <w:rsid w:val="00C474DA"/>
    <w:rsid w:val="00C47554"/>
    <w:rsid w:val="00CF2C23"/>
    <w:rsid w:val="00E5186C"/>
    <w:rsid w:val="00E67F47"/>
    <w:rsid w:val="00F4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ED14"/>
  <w15:docId w15:val="{8472B19D-665C-4B8F-8378-02CF77D4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0C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1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F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1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F64"/>
  </w:style>
  <w:style w:type="paragraph" w:styleId="Piedepgina">
    <w:name w:val="footer"/>
    <w:basedOn w:val="Normal"/>
    <w:link w:val="PiedepginaCar"/>
    <w:uiPriority w:val="99"/>
    <w:unhideWhenUsed/>
    <w:rsid w:val="00121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F64"/>
  </w:style>
  <w:style w:type="character" w:customStyle="1" w:styleId="Ttulo1Car">
    <w:name w:val="Título 1 Car"/>
    <w:basedOn w:val="Fuentedeprrafopredeter"/>
    <w:link w:val="Ttulo1"/>
    <w:uiPriority w:val="9"/>
    <w:rsid w:val="008F13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3F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m\OneDrive\Portada%20UT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3C0F06-5E00-4E8F-8493-F13CFDFD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UTM</Template>
  <TotalTime>118</TotalTime>
  <Pages>4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Parcial II. Maquetación con bootstrap</vt:lpstr>
    </vt:vector>
  </TitlesOfParts>
  <Company>Ing. en Diseño y Gestión de Software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II. Maquetación con bootstrap</dc:title>
  <dc:subject>Aplicaciones Web</dc:subject>
  <dc:creator>Regina Murguía</dc:creator>
  <cp:lastModifiedBy>Regina Murguía</cp:lastModifiedBy>
  <cp:revision>3</cp:revision>
  <dcterms:created xsi:type="dcterms:W3CDTF">2023-06-29T18:23:00Z</dcterms:created>
  <dcterms:modified xsi:type="dcterms:W3CDTF">2023-06-29T20:26:00Z</dcterms:modified>
</cp:coreProperties>
</file>